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36"/>
        <w:tblW w:w="485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85"/>
      </w:tblGrid>
      <w:tr w:rsidR="00C24110" w:rsidRPr="00CF1A49" w14:paraId="777617C0" w14:textId="77777777" w:rsidTr="00414115">
        <w:trPr>
          <w:trHeight w:hRule="exact" w:val="2340"/>
        </w:trPr>
        <w:tc>
          <w:tcPr>
            <w:tcW w:w="9085" w:type="dxa"/>
            <w:tcMar>
              <w:top w:w="0" w:type="dxa"/>
              <w:bottom w:w="0" w:type="dxa"/>
            </w:tcMar>
          </w:tcPr>
          <w:p w14:paraId="04C5A2DD" w14:textId="77777777" w:rsidR="00C24110" w:rsidRPr="00CF1A49" w:rsidRDefault="00C24110" w:rsidP="00EB011F">
            <w:pPr>
              <w:pStyle w:val="Title"/>
            </w:pPr>
            <w:r>
              <w:t>JOSE ALVAREZ</w:t>
            </w:r>
          </w:p>
          <w:p w14:paraId="2D05B521" w14:textId="77777777" w:rsidR="009847FF" w:rsidRDefault="009847FF" w:rsidP="00EB011F">
            <w:pPr>
              <w:pStyle w:val="ContactInfo"/>
              <w:contextualSpacing w:val="0"/>
            </w:pPr>
            <w:r>
              <w:t xml:space="preserve">Del Rio TX, 78840 </w:t>
            </w:r>
          </w:p>
          <w:p w14:paraId="4F027958" w14:textId="77777777" w:rsidR="00C24110" w:rsidRPr="00CF1A49" w:rsidRDefault="00C24110" w:rsidP="00EB011F">
            <w:pPr>
              <w:pStyle w:val="ContactInfo"/>
              <w:contextualSpacing w:val="0"/>
            </w:pPr>
            <w:r>
              <w:t>202 E Adobe St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D72D8E0644249399B7127CDA86B056D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(830) 309-8963</w:t>
            </w:r>
          </w:p>
          <w:p w14:paraId="10DFA72C" w14:textId="748C29C5" w:rsidR="00C24110" w:rsidRDefault="0046685F" w:rsidP="00EB011F">
            <w:pPr>
              <w:pStyle w:val="ContactInfoEmphasis"/>
              <w:contextualSpacing w:val="0"/>
              <w:rPr>
                <w:b w:val="0"/>
                <w:color w:val="auto"/>
              </w:rPr>
            </w:pPr>
            <w:hyperlink r:id="rId8" w:history="1">
              <w:r w:rsidR="00414115" w:rsidRPr="00882461">
                <w:rPr>
                  <w:rStyle w:val="Hyperlink"/>
                  <w:b w:val="0"/>
                </w:rPr>
                <w:t>Jose.alv97@gmail.com</w:t>
              </w:r>
            </w:hyperlink>
          </w:p>
          <w:p w14:paraId="2CF61450" w14:textId="28DA927F" w:rsidR="00414115" w:rsidRPr="00EB011F" w:rsidRDefault="0046685F" w:rsidP="00EB011F">
            <w:pPr>
              <w:pStyle w:val="ContactInfoEmphasis"/>
              <w:contextualSpacing w:val="0"/>
              <w:rPr>
                <w:b w:val="0"/>
              </w:rPr>
            </w:pPr>
            <w:hyperlink r:id="rId9" w:history="1">
              <w:r w:rsidR="00414115" w:rsidRPr="00414115">
                <w:rPr>
                  <w:rStyle w:val="Hyperlink"/>
                  <w:b w:val="0"/>
                </w:rPr>
                <w:t>GitHub</w:t>
              </w:r>
            </w:hyperlink>
            <w:r w:rsidR="00414115">
              <w:rPr>
                <w:b w:val="0"/>
              </w:rPr>
              <w:t xml:space="preserve"> </w:t>
            </w:r>
            <w:hyperlink r:id="rId10" w:history="1">
              <w:r w:rsidR="00414115" w:rsidRPr="00414115">
                <w:rPr>
                  <w:rStyle w:val="Hyperlink"/>
                  <w:b w:val="0"/>
                </w:rPr>
                <w:t>Portfolio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4C93CEECF8F2477C80DFDF78837823FC"/>
        </w:placeholder>
        <w:temporary/>
        <w:showingPlcHdr/>
        <w15:appearance w15:val="hidden"/>
      </w:sdtPr>
      <w:sdtEndPr/>
      <w:sdtContent>
        <w:p w14:paraId="66601198" w14:textId="77777777" w:rsidR="006B6ACC" w:rsidRPr="00CF1A49" w:rsidRDefault="006B6ACC" w:rsidP="006B6AC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6B6ACC" w:rsidRPr="00CF1A49" w14:paraId="0A15E432" w14:textId="77777777" w:rsidTr="00EB011F">
        <w:trPr>
          <w:trHeight w:val="789"/>
        </w:trPr>
        <w:tc>
          <w:tcPr>
            <w:tcW w:w="9337" w:type="dxa"/>
          </w:tcPr>
          <w:p w14:paraId="0E8FE0CB" w14:textId="77777777" w:rsidR="006B6ACC" w:rsidRPr="00EB011F" w:rsidRDefault="009847FF" w:rsidP="008B51D4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Bachelor OF SCIENCE</w:t>
            </w:r>
            <w:r w:rsidR="006B6ACC" w:rsidRPr="00EB011F">
              <w:t xml:space="preserve"> in Computer science</w:t>
            </w:r>
            <w:r w:rsidR="00B978AE" w:rsidRPr="00EB011F">
              <w:t xml:space="preserve"> </w:t>
            </w:r>
            <w:r>
              <w:t xml:space="preserve">                            </w:t>
            </w:r>
            <w:r>
              <w:rPr>
                <w:color w:val="auto"/>
              </w:rPr>
              <w:t xml:space="preserve">December </w:t>
            </w:r>
            <w:r w:rsidR="00B978AE" w:rsidRPr="00EB011F">
              <w:rPr>
                <w:color w:val="auto"/>
              </w:rPr>
              <w:t>2019</w:t>
            </w:r>
            <w:r w:rsidR="006B6ACC" w:rsidRPr="00EB011F">
              <w:t xml:space="preserve"> </w:t>
            </w:r>
          </w:p>
          <w:p w14:paraId="40AF86CA" w14:textId="77777777" w:rsidR="006B6ACC" w:rsidRPr="00EB011F" w:rsidRDefault="00B978AE" w:rsidP="008B51D4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EB011F">
              <w:rPr>
                <w:rStyle w:val="SubtleReference"/>
                <w:sz w:val="24"/>
                <w:szCs w:val="24"/>
              </w:rPr>
              <w:t>University of HOuston-Victoria, Victoria Tx, 77901</w:t>
            </w:r>
          </w:p>
          <w:p w14:paraId="28D2D252" w14:textId="77777777" w:rsidR="00EB011F" w:rsidRDefault="00EB011F" w:rsidP="00EB011F">
            <w:pPr>
              <w:pStyle w:val="ListParagraph"/>
              <w:numPr>
                <w:ilvl w:val="0"/>
                <w:numId w:val="15"/>
              </w:numPr>
            </w:pPr>
            <w:r>
              <w:t>Concentration: Digital Gaming</w:t>
            </w:r>
          </w:p>
          <w:p w14:paraId="3ADB4C96" w14:textId="77777777" w:rsidR="006B6ACC" w:rsidRPr="00CF1A49" w:rsidRDefault="006B6ACC" w:rsidP="00EB011F">
            <w:pPr>
              <w:pStyle w:val="ListParagraph"/>
              <w:numPr>
                <w:ilvl w:val="0"/>
                <w:numId w:val="15"/>
              </w:numPr>
            </w:pPr>
            <w:r>
              <w:t>Specialized in programming</w:t>
            </w:r>
            <w:r w:rsidR="00CE1E99">
              <w:t>,</w:t>
            </w:r>
            <w:r>
              <w:t xml:space="preserve"> game logic</w:t>
            </w:r>
            <w:r w:rsidR="00CE1E99">
              <w:t xml:space="preserve"> and game engine (Unreal Engine and Unity)</w:t>
            </w:r>
            <w:r>
              <w:t xml:space="preserve">. </w:t>
            </w:r>
          </w:p>
        </w:tc>
      </w:tr>
    </w:tbl>
    <w:p w14:paraId="04E01381" w14:textId="77777777" w:rsidR="006465B6" w:rsidRPr="00CF1A49" w:rsidRDefault="0046685F" w:rsidP="006465B6">
      <w:pPr>
        <w:pStyle w:val="Heading1"/>
      </w:pPr>
      <w:sdt>
        <w:sdtPr>
          <w:alias w:val="Skills:"/>
          <w:tag w:val="Skills:"/>
          <w:id w:val="-1392877668"/>
          <w:placeholder>
            <w:docPart w:val="39767E5B516B47509AE18578AA34F6D1"/>
          </w:placeholder>
          <w:temporary/>
          <w:showingPlcHdr/>
          <w15:appearance w15:val="hidden"/>
        </w:sdtPr>
        <w:sdtEndPr/>
        <w:sdtContent>
          <w:r w:rsidR="006465B6" w:rsidRPr="00CF1A49">
            <w:t>Skills</w:t>
          </w:r>
        </w:sdtContent>
      </w:sdt>
    </w:p>
    <w:tbl>
      <w:tblPr>
        <w:tblStyle w:val="TableGrid"/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8"/>
        <w:gridCol w:w="4680"/>
      </w:tblGrid>
      <w:tr w:rsidR="006465B6" w:rsidRPr="006E1507" w14:paraId="240A118B" w14:textId="77777777" w:rsidTr="007F7C80">
        <w:tc>
          <w:tcPr>
            <w:tcW w:w="4679" w:type="dxa"/>
          </w:tcPr>
          <w:p w14:paraId="4CE03C2E" w14:textId="71E1C156" w:rsidR="003B0892" w:rsidRDefault="006465B6" w:rsidP="003B0892">
            <w:pPr>
              <w:pStyle w:val="ListBullet"/>
              <w:contextualSpacing w:val="0"/>
            </w:pPr>
            <w:r>
              <w:t>Programming Languages: C++, C#</w:t>
            </w:r>
            <w:r w:rsidR="003B0892">
              <w:t xml:space="preserve">, </w:t>
            </w:r>
            <w:proofErr w:type="spellStart"/>
            <w:r w:rsidR="003B0892">
              <w:t>Javascript</w:t>
            </w:r>
            <w:proofErr w:type="spellEnd"/>
            <w:r w:rsidR="003B0892">
              <w:t>, HTML, CSS.</w:t>
            </w:r>
          </w:p>
          <w:p w14:paraId="2B476D51" w14:textId="7CC2E518" w:rsidR="006465B6" w:rsidRDefault="006465B6" w:rsidP="007F7C80">
            <w:pPr>
              <w:pStyle w:val="ListBullet"/>
              <w:contextualSpacing w:val="0"/>
            </w:pPr>
            <w:r>
              <w:t>Microsoft Visual Studios</w:t>
            </w:r>
            <w:r w:rsidR="00726D9E">
              <w:t xml:space="preserve">, </w:t>
            </w:r>
            <w:r>
              <w:t xml:space="preserve">Unreal </w:t>
            </w:r>
            <w:r w:rsidR="009D2A28">
              <w:t>Engine,</w:t>
            </w:r>
            <w:r w:rsidR="005C6D3D">
              <w:t xml:space="preserve"> Unity</w:t>
            </w:r>
            <w:r w:rsidR="003B0892">
              <w:t>, Hyper-terminal.</w:t>
            </w:r>
          </w:p>
          <w:p w14:paraId="5BDBB670" w14:textId="3F0BEE79" w:rsidR="003B0892" w:rsidRDefault="003B0892" w:rsidP="007F7C80">
            <w:pPr>
              <w:pStyle w:val="ListBullet"/>
              <w:contextualSpacing w:val="0"/>
            </w:pPr>
            <w:r>
              <w:t>GIT</w:t>
            </w:r>
          </w:p>
          <w:p w14:paraId="3043F787" w14:textId="77777777" w:rsidR="006465B6" w:rsidRPr="006E1507" w:rsidRDefault="006465B6" w:rsidP="00726D9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</w:tcMar>
          </w:tcPr>
          <w:p w14:paraId="3A7BB1E9" w14:textId="77777777" w:rsidR="006465B6" w:rsidRDefault="006465B6" w:rsidP="007F7C80">
            <w:pPr>
              <w:pStyle w:val="ListBullet"/>
              <w:contextualSpacing w:val="0"/>
            </w:pPr>
            <w:r>
              <w:t>Languages: English and Spanish</w:t>
            </w:r>
          </w:p>
          <w:p w14:paraId="36651681" w14:textId="77777777" w:rsidR="006465B6" w:rsidRDefault="006465B6" w:rsidP="007F7C80">
            <w:pPr>
              <w:pStyle w:val="ListBullet"/>
              <w:contextualSpacing w:val="0"/>
            </w:pPr>
            <w:r>
              <w:t>Self-Motivated</w:t>
            </w:r>
          </w:p>
          <w:p w14:paraId="71FC709B" w14:textId="77777777" w:rsidR="006465B6" w:rsidRDefault="006465B6" w:rsidP="007F7C80">
            <w:pPr>
              <w:pStyle w:val="ListBullet"/>
              <w:contextualSpacing w:val="0"/>
            </w:pPr>
            <w:r>
              <w:t>Teamwork</w:t>
            </w:r>
          </w:p>
          <w:p w14:paraId="42D2977B" w14:textId="02E767BA" w:rsidR="006465B6" w:rsidRPr="006E1507" w:rsidRDefault="006465B6" w:rsidP="00726D9E">
            <w:pPr>
              <w:pStyle w:val="ListBullet"/>
              <w:contextualSpacing w:val="0"/>
            </w:pPr>
            <w:r>
              <w:t xml:space="preserve">Problem Solving </w:t>
            </w:r>
          </w:p>
        </w:tc>
      </w:tr>
    </w:tbl>
    <w:p w14:paraId="314FBC64" w14:textId="77777777" w:rsidR="006B6ACC" w:rsidRPr="00CF1A49" w:rsidRDefault="006B6ACC" w:rsidP="006B6ACC">
      <w:pPr>
        <w:pStyle w:val="Heading1"/>
      </w:pPr>
      <w:r>
        <w:t>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6B6ACC" w:rsidRPr="00CF1A49" w14:paraId="3B78AF3C" w14:textId="77777777" w:rsidTr="00915950">
        <w:trPr>
          <w:trHeight w:val="5430"/>
        </w:trPr>
        <w:tc>
          <w:tcPr>
            <w:tcW w:w="9469" w:type="dxa"/>
          </w:tcPr>
          <w:p w14:paraId="5AFB1953" w14:textId="562C464F" w:rsidR="00B978AE" w:rsidRDefault="00820861" w:rsidP="00B978AE">
            <w:pPr>
              <w:pStyle w:val="Heading3"/>
              <w:contextualSpacing w:val="0"/>
              <w:outlineLvl w:val="2"/>
            </w:pPr>
            <w:r>
              <w:rPr>
                <w:color w:val="1D824C" w:themeColor="accent1"/>
                <w:sz w:val="26"/>
                <w:szCs w:val="26"/>
              </w:rPr>
              <w:t>Dino RUn</w:t>
            </w:r>
          </w:p>
          <w:p w14:paraId="780A8696" w14:textId="4FEA8EAF" w:rsidR="00872E0A" w:rsidRDefault="00820861" w:rsidP="00FD16DC">
            <w:pPr>
              <w:contextualSpacing w:val="0"/>
            </w:pPr>
            <w:r>
              <w:t xml:space="preserve">Created this game as a copy of the famous chrome </w:t>
            </w:r>
            <w:r w:rsidR="00106092">
              <w:t xml:space="preserve">Dino Run </w:t>
            </w:r>
            <w:r>
              <w:t>game when your internet goes out. I used this game to learn more about unreal Engine 4 and to see what I must still learn to make myself more proficient using the engine. This game is basically an endless runner type of game where you can go forever until you lose.</w:t>
            </w:r>
          </w:p>
          <w:p w14:paraId="1E5388B3" w14:textId="5318EADD" w:rsidR="00820861" w:rsidRDefault="00820861" w:rsidP="00820861">
            <w:pPr>
              <w:pStyle w:val="ListParagraph"/>
              <w:numPr>
                <w:ilvl w:val="0"/>
                <w:numId w:val="23"/>
              </w:numPr>
            </w:pPr>
            <w:r>
              <w:t>Taught me how to spawn objects randomly in different positions.</w:t>
            </w:r>
          </w:p>
          <w:p w14:paraId="192D582B" w14:textId="138063A0" w:rsidR="00820861" w:rsidRDefault="00820861" w:rsidP="00820861">
            <w:pPr>
              <w:pStyle w:val="ListParagraph"/>
              <w:numPr>
                <w:ilvl w:val="0"/>
                <w:numId w:val="23"/>
              </w:numPr>
            </w:pPr>
            <w:r>
              <w:t>How to spawn platforms then delete them when out of view to save resources</w:t>
            </w:r>
          </w:p>
          <w:p w14:paraId="3F7AACAD" w14:textId="3FFCBCF8" w:rsidR="00820861" w:rsidRDefault="00820861" w:rsidP="00820861">
            <w:pPr>
              <w:pStyle w:val="ListParagraph"/>
              <w:numPr>
                <w:ilvl w:val="0"/>
                <w:numId w:val="23"/>
              </w:numPr>
            </w:pPr>
            <w:r>
              <w:t>Refresher of UE4 and using C++ in the engine</w:t>
            </w:r>
          </w:p>
          <w:p w14:paraId="5DEA5BFF" w14:textId="31605C18" w:rsidR="00820861" w:rsidRDefault="00820861" w:rsidP="00820861">
            <w:pPr>
              <w:pStyle w:val="ListParagraph"/>
              <w:numPr>
                <w:ilvl w:val="0"/>
                <w:numId w:val="23"/>
              </w:numPr>
            </w:pPr>
            <w:r>
              <w:t>Learned how to create menus and setting up a Play and Pause feature</w:t>
            </w:r>
          </w:p>
          <w:p w14:paraId="58B9DDCF" w14:textId="69B1E7CC" w:rsidR="00820861" w:rsidRDefault="00820861" w:rsidP="00820861">
            <w:pPr>
              <w:pStyle w:val="ListParagraph"/>
              <w:numPr>
                <w:ilvl w:val="0"/>
                <w:numId w:val="23"/>
              </w:numPr>
            </w:pPr>
            <w:r>
              <w:t>How to create a scoring system, winning and losing state.</w:t>
            </w:r>
          </w:p>
          <w:p w14:paraId="70958126" w14:textId="070B6D26" w:rsidR="00820861" w:rsidRDefault="00820861" w:rsidP="00820861">
            <w:pPr>
              <w:pStyle w:val="ListParagraph"/>
              <w:numPr>
                <w:ilvl w:val="0"/>
                <w:numId w:val="23"/>
              </w:numPr>
            </w:pPr>
            <w:r>
              <w:t>How to have our forward movement constant and only have control of the jump action</w:t>
            </w:r>
          </w:p>
          <w:p w14:paraId="46DA1B22" w14:textId="211DB3C9" w:rsidR="00872E0A" w:rsidRPr="00106092" w:rsidRDefault="00106092" w:rsidP="00FD16DC">
            <w:pPr>
              <w:contextualSpacing w:val="0"/>
            </w:pPr>
            <w:hyperlink r:id="rId11" w:history="1">
              <w:r w:rsidRPr="00106092">
                <w:rPr>
                  <w:rStyle w:val="Hyperlink"/>
                  <w:u w:val="none"/>
                </w:rPr>
                <w:t>Sou</w:t>
              </w:r>
              <w:r w:rsidRPr="00106092">
                <w:rPr>
                  <w:rStyle w:val="Hyperlink"/>
                  <w:u w:val="none"/>
                </w:rPr>
                <w:t>r</w:t>
              </w:r>
              <w:r w:rsidRPr="00106092">
                <w:rPr>
                  <w:rStyle w:val="Hyperlink"/>
                  <w:u w:val="none"/>
                </w:rPr>
                <w:t>ce Code</w:t>
              </w:r>
            </w:hyperlink>
            <w:r w:rsidRPr="00106092">
              <w:t xml:space="preserve">   </w:t>
            </w:r>
            <w:hyperlink r:id="rId12" w:history="1">
              <w:r w:rsidRPr="00106092">
                <w:rPr>
                  <w:rStyle w:val="Hyperlink"/>
                  <w:u w:val="none"/>
                </w:rPr>
                <w:t>Play in Browser</w:t>
              </w:r>
            </w:hyperlink>
          </w:p>
          <w:p w14:paraId="384FBDE5" w14:textId="77777777" w:rsidR="00134B28" w:rsidRDefault="00134B28" w:rsidP="00FD16DC">
            <w:pPr>
              <w:contextualSpacing w:val="0"/>
            </w:pPr>
          </w:p>
          <w:p w14:paraId="6634CC29" w14:textId="39A9B7BC" w:rsidR="00134B28" w:rsidRDefault="00142C3E" w:rsidP="00134B28">
            <w:pPr>
              <w:pStyle w:val="Heading3"/>
              <w:contextualSpacing w:val="0"/>
              <w:outlineLvl w:val="2"/>
            </w:pPr>
            <w:r>
              <w:rPr>
                <w:color w:val="1D824C" w:themeColor="accent1"/>
                <w:sz w:val="26"/>
                <w:szCs w:val="26"/>
              </w:rPr>
              <w:t>TicTacToe</w:t>
            </w:r>
            <w:r w:rsidR="00134B28">
              <w:rPr>
                <w:color w:val="1D824C" w:themeColor="accent1"/>
                <w:sz w:val="26"/>
                <w:szCs w:val="26"/>
              </w:rPr>
              <w:t xml:space="preserve"> </w:t>
            </w:r>
          </w:p>
          <w:p w14:paraId="4EFF528F" w14:textId="340F15C3" w:rsidR="00106092" w:rsidRDefault="00107E90" w:rsidP="00FD16DC">
            <w:pPr>
              <w:contextualSpacing w:val="0"/>
            </w:pPr>
            <w:r>
              <w:t xml:space="preserve">Created a puzzle game in UE4 using C++ and &amp; Blueprints. My </w:t>
            </w:r>
            <w:proofErr w:type="gramStart"/>
            <w:r>
              <w:t>main focus</w:t>
            </w:r>
            <w:proofErr w:type="gramEnd"/>
            <w:r>
              <w:t xml:space="preserve"> with this game was to reintroduce UE4 to myself and learn how to implement code in the engine with blueprints. What I learned from this was how to spawn actors, how to have multiple classes interacting with each other and how to use a UI in ue4 to output the game result. I Developed this game alone </w:t>
            </w:r>
            <w:r w:rsidR="003A422F">
              <w:t>except for</w:t>
            </w:r>
            <w:r>
              <w:t xml:space="preserve"> the music which was provided by a friend of mine.</w:t>
            </w:r>
          </w:p>
          <w:p w14:paraId="5FCC4B7C" w14:textId="1302B77E" w:rsidR="00107E90" w:rsidRPr="00106092" w:rsidRDefault="0046685F" w:rsidP="00FD16DC">
            <w:pPr>
              <w:contextualSpacing w:val="0"/>
            </w:pPr>
            <w:hyperlink r:id="rId13" w:history="1">
              <w:r w:rsidR="00107E90" w:rsidRPr="00106092">
                <w:rPr>
                  <w:rStyle w:val="Hyperlink"/>
                  <w:u w:val="none"/>
                </w:rPr>
                <w:t>Play Game</w:t>
              </w:r>
            </w:hyperlink>
            <w:r w:rsidR="00106092" w:rsidRPr="00106092">
              <w:rPr>
                <w:rStyle w:val="Hyperlink"/>
                <w:u w:val="none"/>
              </w:rPr>
              <w:t xml:space="preserve">       </w:t>
            </w:r>
            <w:hyperlink r:id="rId14" w:history="1">
              <w:r w:rsidR="00107E90" w:rsidRPr="00106092">
                <w:rPr>
                  <w:rStyle w:val="Hyperlink"/>
                  <w:u w:val="none"/>
                </w:rPr>
                <w:t xml:space="preserve">View </w:t>
              </w:r>
              <w:r w:rsidR="00107E90" w:rsidRPr="00106092">
                <w:rPr>
                  <w:rStyle w:val="Hyperlink"/>
                  <w:u w:val="none"/>
                </w:rPr>
                <w:t>C</w:t>
              </w:r>
              <w:r w:rsidR="00107E90" w:rsidRPr="00106092">
                <w:rPr>
                  <w:rStyle w:val="Hyperlink"/>
                  <w:u w:val="none"/>
                </w:rPr>
                <w:t>ode</w:t>
              </w:r>
            </w:hyperlink>
          </w:p>
        </w:tc>
      </w:tr>
    </w:tbl>
    <w:p w14:paraId="1FE76CD0" w14:textId="77777777" w:rsidR="00FD16DC" w:rsidRPr="00CF1A49" w:rsidRDefault="0046685F" w:rsidP="00FD16DC">
      <w:pPr>
        <w:pStyle w:val="Heading1"/>
      </w:pPr>
      <w:sdt>
        <w:sdtPr>
          <w:alias w:val="Experience:"/>
          <w:tag w:val="Experience:"/>
          <w:id w:val="-1983300934"/>
          <w:placeholder>
            <w:docPart w:val="BCF85CD0F8B14D4A998B114975088646"/>
          </w:placeholder>
          <w:temporary/>
          <w:showingPlcHdr/>
          <w15:appearance w15:val="hidden"/>
        </w:sdtPr>
        <w:sdtEndPr/>
        <w:sdtContent>
          <w:r w:rsidR="00FD16DC" w:rsidRPr="00CF1A49">
            <w:t>Experience</w:t>
          </w:r>
        </w:sdtContent>
      </w:sdt>
    </w:p>
    <w:tbl>
      <w:tblPr>
        <w:tblStyle w:val="TableGrid"/>
        <w:tblW w:w="4975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D16DC" w:rsidRPr="00CF1A49" w14:paraId="3B0169CE" w14:textId="77777777" w:rsidTr="003B0892">
        <w:tc>
          <w:tcPr>
            <w:tcW w:w="9290" w:type="dxa"/>
          </w:tcPr>
          <w:p w14:paraId="0C461D24" w14:textId="6490885D" w:rsidR="00B978AE" w:rsidRDefault="00FD16DC" w:rsidP="002F27F0">
            <w:pPr>
              <w:pStyle w:val="Heading2"/>
              <w:contextualSpacing w:val="0"/>
              <w:outlineLvl w:val="1"/>
            </w:pPr>
            <w:r>
              <w:t>Student worker</w:t>
            </w:r>
            <w:r w:rsidRPr="000771B1">
              <w:rPr>
                <w:color w:val="auto"/>
              </w:rPr>
              <w:t xml:space="preserve"> </w:t>
            </w:r>
            <w:r w:rsidR="000771B1">
              <w:rPr>
                <w:color w:val="auto"/>
              </w:rPr>
              <w:t xml:space="preserve">                                                              </w:t>
            </w:r>
            <w:r w:rsidR="00B978AE" w:rsidRPr="000771B1">
              <w:rPr>
                <w:color w:val="auto"/>
              </w:rPr>
              <w:t xml:space="preserve">August  2017 – </w:t>
            </w:r>
            <w:r w:rsidR="00CC3186">
              <w:rPr>
                <w:color w:val="auto"/>
              </w:rPr>
              <w:t>May 2019</w:t>
            </w:r>
          </w:p>
          <w:p w14:paraId="78D89CAE" w14:textId="77777777" w:rsidR="00FD16DC" w:rsidRPr="00CF1A49" w:rsidRDefault="00B978AE" w:rsidP="002F27F0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University of HOuston-victoria</w:t>
            </w:r>
            <w:r w:rsidR="000771B1">
              <w:rPr>
                <w:rStyle w:val="SubtleReference"/>
              </w:rPr>
              <w:t xml:space="preserve">: </w:t>
            </w:r>
            <w:r>
              <w:rPr>
                <w:rStyle w:val="SubtleReference"/>
              </w:rPr>
              <w:t xml:space="preserve">Buisness </w:t>
            </w:r>
          </w:p>
          <w:p w14:paraId="28FFBEAA" w14:textId="77777777" w:rsidR="00AB0F4A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Work</w:t>
            </w:r>
            <w:r w:rsidR="00AB0F4A">
              <w:t xml:space="preserve"> with excel and word </w:t>
            </w:r>
            <w:r w:rsidR="00FD16DC">
              <w:t xml:space="preserve"> </w:t>
            </w:r>
          </w:p>
          <w:p w14:paraId="7642588B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O</w:t>
            </w:r>
            <w:r w:rsidR="00FD16DC">
              <w:t>rganize and create co</w:t>
            </w:r>
            <w:r>
              <w:t>ntracts for various departments</w:t>
            </w:r>
            <w:r w:rsidR="00FD16DC">
              <w:t xml:space="preserve"> </w:t>
            </w:r>
          </w:p>
          <w:p w14:paraId="6A4BD610" w14:textId="77777777" w:rsidR="000771B1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Send out contracts for signature and sort contracts by department</w:t>
            </w:r>
          </w:p>
          <w:p w14:paraId="7A601088" w14:textId="77777777" w:rsidR="00AB0F4A" w:rsidRDefault="000771B1" w:rsidP="00AB0F4A">
            <w:pPr>
              <w:pStyle w:val="ListParagraph"/>
              <w:numPr>
                <w:ilvl w:val="0"/>
                <w:numId w:val="19"/>
              </w:numPr>
            </w:pPr>
            <w:r>
              <w:t>Deliver and sort</w:t>
            </w:r>
            <w:r w:rsidR="00FD16DC">
              <w:t xml:space="preserve"> mail</w:t>
            </w:r>
            <w:r w:rsidR="00AB0F4A">
              <w:t xml:space="preserve"> for various departments</w:t>
            </w:r>
            <w:r w:rsidR="00FD16DC">
              <w:t>.</w:t>
            </w:r>
          </w:p>
          <w:p w14:paraId="526720C0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Package boxes to get sent out for LSO, UPS, or FEDEX</w:t>
            </w:r>
          </w:p>
          <w:p w14:paraId="59603C97" w14:textId="77777777" w:rsidR="00AB0F4A" w:rsidRDefault="00AB0F4A" w:rsidP="00AB0F4A">
            <w:pPr>
              <w:pStyle w:val="ListParagraph"/>
              <w:numPr>
                <w:ilvl w:val="0"/>
                <w:numId w:val="19"/>
              </w:numPr>
            </w:pPr>
            <w:r>
              <w:t>Help students obtain a parking permit</w:t>
            </w:r>
          </w:p>
          <w:p w14:paraId="5C015AB3" w14:textId="3ACC3360" w:rsidR="003B0892" w:rsidRPr="00A3029A" w:rsidRDefault="00AB0F4A" w:rsidP="003B0892">
            <w:pPr>
              <w:pStyle w:val="ListParagraph"/>
              <w:numPr>
                <w:ilvl w:val="0"/>
                <w:numId w:val="19"/>
              </w:numPr>
            </w:pPr>
            <w:r>
              <w:t>Log in shipping reports</w:t>
            </w:r>
          </w:p>
        </w:tc>
      </w:tr>
      <w:tr w:rsidR="003B0892" w:rsidRPr="00CF1A49" w14:paraId="3E9614FD" w14:textId="77777777" w:rsidTr="003B0892">
        <w:tc>
          <w:tcPr>
            <w:tcW w:w="9290" w:type="dxa"/>
          </w:tcPr>
          <w:p w14:paraId="52D488EF" w14:textId="71EAA325" w:rsidR="003B0892" w:rsidRPr="003B0892" w:rsidRDefault="003B0892" w:rsidP="003B0892">
            <w:pPr>
              <w:pStyle w:val="Heading2"/>
              <w:outlineLvl w:val="1"/>
              <w:rPr>
                <w:b w:val="0"/>
                <w:bCs/>
                <w:color w:val="auto"/>
              </w:rPr>
            </w:pPr>
          </w:p>
        </w:tc>
      </w:tr>
      <w:tr w:rsidR="00A3029A" w:rsidRPr="00CF1A49" w14:paraId="0E0C1F36" w14:textId="77777777" w:rsidTr="003B0892">
        <w:tc>
          <w:tcPr>
            <w:tcW w:w="9290" w:type="dxa"/>
          </w:tcPr>
          <w:p w14:paraId="50862004" w14:textId="66E88060" w:rsidR="00A3029A" w:rsidRDefault="00A3029A" w:rsidP="00A3029A">
            <w:pPr>
              <w:pStyle w:val="Heading2"/>
              <w:contextualSpacing w:val="0"/>
              <w:outlineLvl w:val="1"/>
            </w:pPr>
            <w:r>
              <w:t>Contact Tracer</w:t>
            </w:r>
            <w:r w:rsidRPr="000771B1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                                                             </w:t>
            </w:r>
            <w:r w:rsidRPr="000771B1">
              <w:rPr>
                <w:color w:val="auto"/>
              </w:rPr>
              <w:t>August  20</w:t>
            </w:r>
            <w:r>
              <w:rPr>
                <w:color w:val="auto"/>
              </w:rPr>
              <w:t>20</w:t>
            </w:r>
            <w:r w:rsidRPr="000771B1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current</w:t>
            </w:r>
          </w:p>
          <w:p w14:paraId="44872CFE" w14:textId="2E16BAC5" w:rsidR="00A3029A" w:rsidRPr="00CF1A49" w:rsidRDefault="00A3029A" w:rsidP="00A3029A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city of del rio: Health department</w:t>
            </w:r>
            <w:r>
              <w:rPr>
                <w:rStyle w:val="SubtleReference"/>
              </w:rPr>
              <w:t xml:space="preserve"> </w:t>
            </w:r>
          </w:p>
          <w:p w14:paraId="1DFED7A0" w14:textId="77777777" w:rsid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 xml:space="preserve">Work with excel and word  </w:t>
            </w:r>
          </w:p>
          <w:p w14:paraId="0283B208" w14:textId="77777777" w:rsid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>Contact patients that have been affected by COVID-19</w:t>
            </w:r>
          </w:p>
          <w:p w14:paraId="0CA99669" w14:textId="77777777" w:rsid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>Daily Routine of checking on Patients</w:t>
            </w:r>
          </w:p>
          <w:p w14:paraId="2D128B2A" w14:textId="77777777" w:rsid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>Assisted patients with any issues they might have</w:t>
            </w:r>
          </w:p>
          <w:p w14:paraId="66BA8960" w14:textId="183C39BB" w:rsid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>Fixed issues with other co-workers’ computers or software</w:t>
            </w:r>
          </w:p>
          <w:p w14:paraId="729745A0" w14:textId="15E48CA4" w:rsid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>Kept Patients information confidential</w:t>
            </w:r>
          </w:p>
          <w:p w14:paraId="0A2B7344" w14:textId="77777777" w:rsid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>Kept calls professional and adapted to the patients tone of voice to either calm them down or reassure them to gather important information.</w:t>
            </w:r>
          </w:p>
          <w:p w14:paraId="40F4C2B7" w14:textId="77777777" w:rsid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>Delivered PPE to patients</w:t>
            </w:r>
          </w:p>
          <w:p w14:paraId="5ECD88F6" w14:textId="6398B6EE" w:rsidR="00A3029A" w:rsidRPr="00A3029A" w:rsidRDefault="00A3029A" w:rsidP="00A3029A">
            <w:pPr>
              <w:pStyle w:val="ListParagraph"/>
              <w:numPr>
                <w:ilvl w:val="0"/>
                <w:numId w:val="19"/>
              </w:numPr>
            </w:pPr>
            <w:r>
              <w:t>Located hotspots around my city</w:t>
            </w:r>
          </w:p>
        </w:tc>
      </w:tr>
      <w:tr w:rsidR="00A3029A" w:rsidRPr="00CF1A49" w14:paraId="41C36702" w14:textId="77777777" w:rsidTr="003B0892">
        <w:tc>
          <w:tcPr>
            <w:tcW w:w="9290" w:type="dxa"/>
          </w:tcPr>
          <w:p w14:paraId="2AE58245" w14:textId="77777777" w:rsidR="00A3029A" w:rsidRDefault="00A3029A" w:rsidP="00A3029A">
            <w:pPr>
              <w:pStyle w:val="Heading2"/>
              <w:outlineLvl w:val="1"/>
            </w:pPr>
          </w:p>
        </w:tc>
      </w:tr>
    </w:tbl>
    <w:sdt>
      <w:sdtPr>
        <w:alias w:val="Activities:"/>
        <w:tag w:val="Activities:"/>
        <w:id w:val="1223332893"/>
        <w:placeholder>
          <w:docPart w:val="F3335ECDCE41415AA9A23169DF726D64"/>
        </w:placeholder>
        <w:temporary/>
        <w:showingPlcHdr/>
        <w15:appearance w15:val="hidden"/>
      </w:sdtPr>
      <w:sdtEndPr/>
      <w:sdtContent>
        <w:p w14:paraId="4044E97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EBC5337" w14:textId="77777777" w:rsidR="00EB011F" w:rsidRDefault="009F5439" w:rsidP="00EB011F">
      <w:pPr>
        <w:pStyle w:val="ListParagraph"/>
        <w:numPr>
          <w:ilvl w:val="0"/>
          <w:numId w:val="16"/>
        </w:numPr>
      </w:pPr>
      <w:r>
        <w:t xml:space="preserve">UHV Roar Leadership </w:t>
      </w:r>
      <w:r w:rsidR="00EB011F">
        <w:t>seminar</w:t>
      </w:r>
    </w:p>
    <w:p w14:paraId="09D1438B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Learned different techniques on how to improves one’s leadership skills</w:t>
      </w:r>
    </w:p>
    <w:p w14:paraId="3C18E7D0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Met with different speakers and that talked about various topics on leadership in a work area</w:t>
      </w:r>
    </w:p>
    <w:p w14:paraId="2281F8DF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Participated in activities that would help our teamwork skills</w:t>
      </w:r>
    </w:p>
    <w:p w14:paraId="6F354279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Learned about how important teamwork is on the job</w:t>
      </w:r>
    </w:p>
    <w:p w14:paraId="69441663" w14:textId="77777777" w:rsidR="00AB0F4A" w:rsidRDefault="00AB0F4A" w:rsidP="00AB0F4A">
      <w:pPr>
        <w:pStyle w:val="ListParagraph"/>
        <w:numPr>
          <w:ilvl w:val="0"/>
          <w:numId w:val="17"/>
        </w:numPr>
      </w:pPr>
      <w:r>
        <w:t>Talked about what everyone wanted to do after they graduated college</w:t>
      </w:r>
    </w:p>
    <w:p w14:paraId="741BCCAC" w14:textId="77777777" w:rsidR="000771B1" w:rsidRDefault="00EB011F" w:rsidP="000771B1">
      <w:pPr>
        <w:pStyle w:val="ListParagraph"/>
        <w:numPr>
          <w:ilvl w:val="0"/>
          <w:numId w:val="16"/>
        </w:numPr>
      </w:pPr>
      <w:r>
        <w:t>D</w:t>
      </w:r>
      <w:r w:rsidR="000771B1">
        <w:t>evelop</w:t>
      </w:r>
      <w:r w:rsidR="009F5439">
        <w:t xml:space="preserve"> personal games on </w:t>
      </w:r>
      <w:r w:rsidR="00DB33B5">
        <w:t>free time</w:t>
      </w:r>
    </w:p>
    <w:p w14:paraId="6987D439" w14:textId="77777777" w:rsidR="00AB0F4A" w:rsidRDefault="00AB0F4A" w:rsidP="00EB011F">
      <w:pPr>
        <w:pStyle w:val="ListParagraph"/>
        <w:numPr>
          <w:ilvl w:val="0"/>
          <w:numId w:val="16"/>
        </w:numPr>
      </w:pPr>
      <w:r>
        <w:t>P</w:t>
      </w:r>
      <w:r w:rsidR="00C24110">
        <w:t xml:space="preserve">assion for </w:t>
      </w:r>
      <w:r w:rsidR="009F5439">
        <w:t>extend</w:t>
      </w:r>
      <w:r w:rsidR="00C24110">
        <w:t>ing</w:t>
      </w:r>
      <w:r>
        <w:t xml:space="preserve"> </w:t>
      </w:r>
      <w:r w:rsidR="009F5439">
        <w:t xml:space="preserve">knowledge of different programming techniques for better </w:t>
      </w:r>
      <w:r>
        <w:t>efficiency</w:t>
      </w:r>
      <w:r w:rsidR="00DB33B5">
        <w:t xml:space="preserve"> </w:t>
      </w:r>
    </w:p>
    <w:p w14:paraId="1AE584B9" w14:textId="77777777" w:rsidR="00DB33B5" w:rsidRPr="006E1507" w:rsidRDefault="000771B1" w:rsidP="006E1507">
      <w:pPr>
        <w:pStyle w:val="ListParagraph"/>
        <w:numPr>
          <w:ilvl w:val="0"/>
          <w:numId w:val="16"/>
        </w:numPr>
      </w:pPr>
      <w:r>
        <w:t>Create</w:t>
      </w:r>
      <w:r w:rsidR="00DB33B5">
        <w:t xml:space="preserve"> small applications on Microsoft Visual Studios</w:t>
      </w:r>
    </w:p>
    <w:sectPr w:rsidR="00DB33B5" w:rsidRPr="006E1507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425F9" w14:textId="77777777" w:rsidR="0046685F" w:rsidRDefault="0046685F" w:rsidP="0068194B">
      <w:r>
        <w:separator/>
      </w:r>
    </w:p>
    <w:p w14:paraId="0EB1B8E5" w14:textId="77777777" w:rsidR="0046685F" w:rsidRDefault="0046685F"/>
    <w:p w14:paraId="530EF132" w14:textId="77777777" w:rsidR="0046685F" w:rsidRDefault="0046685F"/>
  </w:endnote>
  <w:endnote w:type="continuationSeparator" w:id="0">
    <w:p w14:paraId="075C642E" w14:textId="77777777" w:rsidR="0046685F" w:rsidRDefault="0046685F" w:rsidP="0068194B">
      <w:r>
        <w:continuationSeparator/>
      </w:r>
    </w:p>
    <w:p w14:paraId="7E7BFA92" w14:textId="77777777" w:rsidR="0046685F" w:rsidRDefault="0046685F"/>
    <w:p w14:paraId="7548A647" w14:textId="77777777" w:rsidR="0046685F" w:rsidRDefault="004668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8F0B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5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B56F" w14:textId="77777777" w:rsidR="0046685F" w:rsidRDefault="0046685F" w:rsidP="0068194B">
      <w:r>
        <w:separator/>
      </w:r>
    </w:p>
    <w:p w14:paraId="1B6142A3" w14:textId="77777777" w:rsidR="0046685F" w:rsidRDefault="0046685F"/>
    <w:p w14:paraId="7D461C7C" w14:textId="77777777" w:rsidR="0046685F" w:rsidRDefault="0046685F"/>
  </w:footnote>
  <w:footnote w:type="continuationSeparator" w:id="0">
    <w:p w14:paraId="293D1C60" w14:textId="77777777" w:rsidR="0046685F" w:rsidRDefault="0046685F" w:rsidP="0068194B">
      <w:r>
        <w:continuationSeparator/>
      </w:r>
    </w:p>
    <w:p w14:paraId="28764DAB" w14:textId="77777777" w:rsidR="0046685F" w:rsidRDefault="0046685F"/>
    <w:p w14:paraId="5D8E54D6" w14:textId="77777777" w:rsidR="0046685F" w:rsidRDefault="004668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AAEF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7B7A2E" wp14:editId="570B41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A4498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900282"/>
    <w:multiLevelType w:val="hybridMultilevel"/>
    <w:tmpl w:val="B2B09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1BE36EE"/>
    <w:multiLevelType w:val="hybridMultilevel"/>
    <w:tmpl w:val="ED4C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1D4"/>
    <w:multiLevelType w:val="hybridMultilevel"/>
    <w:tmpl w:val="62084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350756"/>
    <w:multiLevelType w:val="hybridMultilevel"/>
    <w:tmpl w:val="38E4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C5BD1"/>
    <w:multiLevelType w:val="hybridMultilevel"/>
    <w:tmpl w:val="6DEA1A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D79DB"/>
    <w:multiLevelType w:val="hybridMultilevel"/>
    <w:tmpl w:val="263E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8C453A"/>
    <w:multiLevelType w:val="hybridMultilevel"/>
    <w:tmpl w:val="E3E2F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AC0FE9"/>
    <w:multiLevelType w:val="hybridMultilevel"/>
    <w:tmpl w:val="2462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34521"/>
    <w:multiLevelType w:val="hybridMultilevel"/>
    <w:tmpl w:val="72FE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A0440"/>
    <w:multiLevelType w:val="hybridMultilevel"/>
    <w:tmpl w:val="667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21"/>
  </w:num>
  <w:num w:numId="17">
    <w:abstractNumId w:val="16"/>
  </w:num>
  <w:num w:numId="18">
    <w:abstractNumId w:val="13"/>
  </w:num>
  <w:num w:numId="19">
    <w:abstractNumId w:val="10"/>
  </w:num>
  <w:num w:numId="20">
    <w:abstractNumId w:val="20"/>
  </w:num>
  <w:num w:numId="21">
    <w:abstractNumId w:val="19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74"/>
    <w:rsid w:val="000001EF"/>
    <w:rsid w:val="00007322"/>
    <w:rsid w:val="00007728"/>
    <w:rsid w:val="00024584"/>
    <w:rsid w:val="00024730"/>
    <w:rsid w:val="00055E95"/>
    <w:rsid w:val="0007021F"/>
    <w:rsid w:val="000771B1"/>
    <w:rsid w:val="000B2BA5"/>
    <w:rsid w:val="000F2F8C"/>
    <w:rsid w:val="0010006E"/>
    <w:rsid w:val="001045A8"/>
    <w:rsid w:val="00106092"/>
    <w:rsid w:val="00107E90"/>
    <w:rsid w:val="00114A91"/>
    <w:rsid w:val="00134B28"/>
    <w:rsid w:val="001427E1"/>
    <w:rsid w:val="00142C3E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256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261"/>
    <w:rsid w:val="003544E1"/>
    <w:rsid w:val="00366398"/>
    <w:rsid w:val="003A0632"/>
    <w:rsid w:val="003A30E5"/>
    <w:rsid w:val="003A422F"/>
    <w:rsid w:val="003A6ADF"/>
    <w:rsid w:val="003B0892"/>
    <w:rsid w:val="003B5928"/>
    <w:rsid w:val="003D380F"/>
    <w:rsid w:val="003E160D"/>
    <w:rsid w:val="003F1D5F"/>
    <w:rsid w:val="00405128"/>
    <w:rsid w:val="00406CFF"/>
    <w:rsid w:val="00414115"/>
    <w:rsid w:val="00416B25"/>
    <w:rsid w:val="00420592"/>
    <w:rsid w:val="004237C7"/>
    <w:rsid w:val="004319E0"/>
    <w:rsid w:val="00437E8C"/>
    <w:rsid w:val="00440225"/>
    <w:rsid w:val="0046685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93B"/>
    <w:rsid w:val="00537940"/>
    <w:rsid w:val="00566A35"/>
    <w:rsid w:val="0056701E"/>
    <w:rsid w:val="00570AA9"/>
    <w:rsid w:val="005740D7"/>
    <w:rsid w:val="005A0F26"/>
    <w:rsid w:val="005A1B10"/>
    <w:rsid w:val="005A6850"/>
    <w:rsid w:val="005B1B1B"/>
    <w:rsid w:val="005C5932"/>
    <w:rsid w:val="005C6D3D"/>
    <w:rsid w:val="005D3CA7"/>
    <w:rsid w:val="005D4CC1"/>
    <w:rsid w:val="005F4B91"/>
    <w:rsid w:val="005F55D2"/>
    <w:rsid w:val="0062312F"/>
    <w:rsid w:val="00625F2C"/>
    <w:rsid w:val="006465B6"/>
    <w:rsid w:val="006618E9"/>
    <w:rsid w:val="0068194B"/>
    <w:rsid w:val="00692703"/>
    <w:rsid w:val="006A1962"/>
    <w:rsid w:val="006B5D48"/>
    <w:rsid w:val="006B6ACC"/>
    <w:rsid w:val="006B7D7B"/>
    <w:rsid w:val="006C1A5E"/>
    <w:rsid w:val="006E1507"/>
    <w:rsid w:val="00712D8B"/>
    <w:rsid w:val="00726D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0861"/>
    <w:rsid w:val="00834955"/>
    <w:rsid w:val="008559D7"/>
    <w:rsid w:val="00855B59"/>
    <w:rsid w:val="00860461"/>
    <w:rsid w:val="0086487C"/>
    <w:rsid w:val="00870B20"/>
    <w:rsid w:val="00872E0A"/>
    <w:rsid w:val="00880791"/>
    <w:rsid w:val="008829F8"/>
    <w:rsid w:val="00885897"/>
    <w:rsid w:val="008A6538"/>
    <w:rsid w:val="008C3B05"/>
    <w:rsid w:val="008C7056"/>
    <w:rsid w:val="008F3B14"/>
    <w:rsid w:val="00901899"/>
    <w:rsid w:val="0090344B"/>
    <w:rsid w:val="00905715"/>
    <w:rsid w:val="0091321E"/>
    <w:rsid w:val="00913946"/>
    <w:rsid w:val="00915950"/>
    <w:rsid w:val="0092726B"/>
    <w:rsid w:val="009361BA"/>
    <w:rsid w:val="00944F78"/>
    <w:rsid w:val="009510E7"/>
    <w:rsid w:val="00952C89"/>
    <w:rsid w:val="009571D8"/>
    <w:rsid w:val="009650EA"/>
    <w:rsid w:val="0097790C"/>
    <w:rsid w:val="009847FF"/>
    <w:rsid w:val="0098506E"/>
    <w:rsid w:val="009A44CE"/>
    <w:rsid w:val="009C4DFC"/>
    <w:rsid w:val="009D2A28"/>
    <w:rsid w:val="009D44F8"/>
    <w:rsid w:val="009E3160"/>
    <w:rsid w:val="009F220C"/>
    <w:rsid w:val="009F3B05"/>
    <w:rsid w:val="009F4931"/>
    <w:rsid w:val="009F5439"/>
    <w:rsid w:val="00A14534"/>
    <w:rsid w:val="00A16DAA"/>
    <w:rsid w:val="00A24162"/>
    <w:rsid w:val="00A25023"/>
    <w:rsid w:val="00A270EA"/>
    <w:rsid w:val="00A3029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F4A"/>
    <w:rsid w:val="00AB32F8"/>
    <w:rsid w:val="00AB610B"/>
    <w:rsid w:val="00AD360E"/>
    <w:rsid w:val="00AD40FB"/>
    <w:rsid w:val="00AD782D"/>
    <w:rsid w:val="00AE7650"/>
    <w:rsid w:val="00B10EBE"/>
    <w:rsid w:val="00B1241C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78AE"/>
    <w:rsid w:val="00BA1546"/>
    <w:rsid w:val="00BB4E51"/>
    <w:rsid w:val="00BC4CB8"/>
    <w:rsid w:val="00BD431F"/>
    <w:rsid w:val="00BE423E"/>
    <w:rsid w:val="00BF61AC"/>
    <w:rsid w:val="00C24110"/>
    <w:rsid w:val="00C244B9"/>
    <w:rsid w:val="00C47FA6"/>
    <w:rsid w:val="00C57FC6"/>
    <w:rsid w:val="00C66A7D"/>
    <w:rsid w:val="00C779DA"/>
    <w:rsid w:val="00C814F7"/>
    <w:rsid w:val="00CA4B4D"/>
    <w:rsid w:val="00CB35C3"/>
    <w:rsid w:val="00CC3186"/>
    <w:rsid w:val="00CD323D"/>
    <w:rsid w:val="00CE1E99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33B5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4750"/>
    <w:rsid w:val="00E85A87"/>
    <w:rsid w:val="00E85B4A"/>
    <w:rsid w:val="00E9528E"/>
    <w:rsid w:val="00EA5099"/>
    <w:rsid w:val="00EB011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3D74"/>
    <w:rsid w:val="00FC6AEA"/>
    <w:rsid w:val="00FD16DC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8D9B"/>
  <w15:chartTrackingRefBased/>
  <w15:docId w15:val="{E3275E6C-79F9-4E95-9ED9-639F35F3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34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alv97@gmail.com" TargetMode="External"/><Relationship Id="rId13" Type="http://schemas.openxmlformats.org/officeDocument/2006/relationships/hyperlink" Target="https://drive.google.com/file/d/131q4GZYMM0QzxHdYwUG0c1FkifdOsiUO/view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tros257.itch.io/dino-ru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tros257/DINO-Run-Gam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stros257.github.io/Jose-Alvarez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stros257" TargetMode="External"/><Relationship Id="rId14" Type="http://schemas.openxmlformats.org/officeDocument/2006/relationships/hyperlink" Target="https://github.com/Astros257/TicTacTo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335ECDCE41415AA9A23169DF726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AE26-D0A4-4D32-A7E8-D0C41A913797}"/>
      </w:docPartPr>
      <w:docPartBody>
        <w:p w:rsidR="00575CA4" w:rsidRDefault="00FF4754">
          <w:pPr>
            <w:pStyle w:val="F3335ECDCE41415AA9A23169DF726D64"/>
          </w:pPr>
          <w:r w:rsidRPr="00CF1A49">
            <w:t>Activities</w:t>
          </w:r>
        </w:p>
      </w:docPartBody>
    </w:docPart>
    <w:docPart>
      <w:docPartPr>
        <w:name w:val="2D72D8E0644249399B7127CDA86B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FB5C3-C350-444A-9D6A-3D0D2DEC5C92}"/>
      </w:docPartPr>
      <w:docPartBody>
        <w:p w:rsidR="00575CA4" w:rsidRDefault="00FF4754" w:rsidP="00FF4754">
          <w:pPr>
            <w:pStyle w:val="2D72D8E0644249399B7127CDA86B056D"/>
          </w:pPr>
          <w:r w:rsidRPr="00CF1A49">
            <w:t>·</w:t>
          </w:r>
        </w:p>
      </w:docPartBody>
    </w:docPart>
    <w:docPart>
      <w:docPartPr>
        <w:name w:val="4C93CEECF8F2477C80DFDF788378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08B7-E564-4ED2-A81F-AC3D295AC18F}"/>
      </w:docPartPr>
      <w:docPartBody>
        <w:p w:rsidR="00AE69A2" w:rsidRDefault="0090280D" w:rsidP="0090280D">
          <w:pPr>
            <w:pStyle w:val="4C93CEECF8F2477C80DFDF78837823FC"/>
          </w:pPr>
          <w:r w:rsidRPr="00CF1A49">
            <w:t>Education</w:t>
          </w:r>
        </w:p>
      </w:docPartBody>
    </w:docPart>
    <w:docPart>
      <w:docPartPr>
        <w:name w:val="BCF85CD0F8B14D4A998B114975088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C3E9-E84C-4660-ACC8-55DDA8D881A4}"/>
      </w:docPartPr>
      <w:docPartBody>
        <w:p w:rsidR="00AE69A2" w:rsidRDefault="0090280D" w:rsidP="0090280D">
          <w:pPr>
            <w:pStyle w:val="BCF85CD0F8B14D4A998B114975088646"/>
          </w:pPr>
          <w:r w:rsidRPr="00CF1A49">
            <w:t>Experience</w:t>
          </w:r>
        </w:p>
      </w:docPartBody>
    </w:docPart>
    <w:docPart>
      <w:docPartPr>
        <w:name w:val="39767E5B516B47509AE18578AA34F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56CF-9BFD-4395-9247-3ECF0A8ACF79}"/>
      </w:docPartPr>
      <w:docPartBody>
        <w:p w:rsidR="00515D0F" w:rsidRDefault="005A4A78" w:rsidP="005A4A78">
          <w:pPr>
            <w:pStyle w:val="39767E5B516B47509AE18578AA34F6D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54"/>
    <w:rsid w:val="001E03F0"/>
    <w:rsid w:val="003E6CA5"/>
    <w:rsid w:val="00515D0F"/>
    <w:rsid w:val="00575CA4"/>
    <w:rsid w:val="005A2F5F"/>
    <w:rsid w:val="005A4A78"/>
    <w:rsid w:val="0090280D"/>
    <w:rsid w:val="00AE69A2"/>
    <w:rsid w:val="00C163C5"/>
    <w:rsid w:val="00CE120C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3335ECDCE41415AA9A23169DF726D64">
    <w:name w:val="F3335ECDCE41415AA9A23169DF726D64"/>
  </w:style>
  <w:style w:type="paragraph" w:customStyle="1" w:styleId="2D72D8E0644249399B7127CDA86B056D">
    <w:name w:val="2D72D8E0644249399B7127CDA86B056D"/>
    <w:rsid w:val="00FF4754"/>
  </w:style>
  <w:style w:type="paragraph" w:customStyle="1" w:styleId="4C93CEECF8F2477C80DFDF78837823FC">
    <w:name w:val="4C93CEECF8F2477C80DFDF78837823FC"/>
    <w:rsid w:val="0090280D"/>
  </w:style>
  <w:style w:type="paragraph" w:customStyle="1" w:styleId="BCF85CD0F8B14D4A998B114975088646">
    <w:name w:val="BCF85CD0F8B14D4A998B114975088646"/>
    <w:rsid w:val="0090280D"/>
  </w:style>
  <w:style w:type="paragraph" w:customStyle="1" w:styleId="39767E5B516B47509AE18578AA34F6D1">
    <w:name w:val="39767E5B516B47509AE18578AA34F6D1"/>
    <w:rsid w:val="005A4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A1EC1-F221-47FA-961E-3E81DE37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53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Alvarez Jose A</cp:lastModifiedBy>
  <cp:revision>11</cp:revision>
  <dcterms:created xsi:type="dcterms:W3CDTF">2020-01-28T22:03:00Z</dcterms:created>
  <dcterms:modified xsi:type="dcterms:W3CDTF">2020-12-09T17:37:00Z</dcterms:modified>
  <cp:category/>
</cp:coreProperties>
</file>